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33" w:rsidRDefault="00F07182">
      <w:r>
        <w:t xml:space="preserve">Company: </w:t>
      </w:r>
      <w:proofErr w:type="gramStart"/>
      <w:r>
        <w:t>{{ company</w:t>
      </w:r>
      <w:proofErr w:type="gramEnd"/>
      <w:r>
        <w:t xml:space="preserve"> }}</w:t>
      </w:r>
    </w:p>
    <w:p w:rsidR="00F07182" w:rsidRDefault="00F07182">
      <w:r>
        <w:t>Employees: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974"/>
        <w:gridCol w:w="3868"/>
        <w:gridCol w:w="1508"/>
      </w:tblGrid>
      <w:tr w:rsidR="00F07182" w:rsidTr="00F0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F07182" w:rsidRDefault="00F07182">
            <w:proofErr w:type="spellStart"/>
            <w:r>
              <w:t>Firstname</w:t>
            </w:r>
            <w:proofErr w:type="spellEnd"/>
          </w:p>
        </w:tc>
        <w:tc>
          <w:tcPr>
            <w:tcW w:w="3969" w:type="dxa"/>
          </w:tcPr>
          <w:p w:rsidR="00F07182" w:rsidRDefault="00F0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530" w:type="dxa"/>
          </w:tcPr>
          <w:p w:rsidR="00F07182" w:rsidRDefault="00F0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  <w:tr w:rsidR="00F07182" w:rsidTr="006E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F07182" w:rsidRPr="00F07182" w:rsidRDefault="00F07182">
            <w:pPr>
              <w:rPr>
                <w:b w:val="0"/>
              </w:rPr>
            </w:pPr>
            <w:r w:rsidRPr="00F07182">
              <w:rPr>
                <w:b w:val="0"/>
              </w:rPr>
              <w:t xml:space="preserve">{%tr for item in </w:t>
            </w:r>
            <w:proofErr w:type="spellStart"/>
            <w:r w:rsidRPr="00F07182">
              <w:rPr>
                <w:b w:val="0"/>
              </w:rPr>
              <w:t>row_contents</w:t>
            </w:r>
            <w:proofErr w:type="spellEnd"/>
            <w:r w:rsidRPr="00F07182">
              <w:rPr>
                <w:b w:val="0"/>
              </w:rPr>
              <w:t xml:space="preserve"> %}</w:t>
            </w:r>
          </w:p>
        </w:tc>
      </w:tr>
      <w:tr w:rsidR="00F07182" w:rsidTr="00F07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F07182" w:rsidRPr="00F07182" w:rsidRDefault="00F07182">
            <w:pPr>
              <w:rPr>
                <w:b w:val="0"/>
              </w:rPr>
            </w:pPr>
            <w:proofErr w:type="gramStart"/>
            <w:r w:rsidRPr="00F07182">
              <w:rPr>
                <w:b w:val="0"/>
              </w:rPr>
              <w:t xml:space="preserve">{{ </w:t>
            </w:r>
            <w:proofErr w:type="spellStart"/>
            <w:r w:rsidRPr="00F07182">
              <w:rPr>
                <w:b w:val="0"/>
              </w:rPr>
              <w:t>item</w:t>
            </w:r>
            <w:proofErr w:type="gramEnd"/>
            <w:r w:rsidRPr="00F07182">
              <w:rPr>
                <w:b w:val="0"/>
              </w:rPr>
              <w:t>.firstname</w:t>
            </w:r>
            <w:proofErr w:type="spellEnd"/>
            <w:r w:rsidRPr="00F07182">
              <w:rPr>
                <w:b w:val="0"/>
              </w:rPr>
              <w:t xml:space="preserve"> }}</w:t>
            </w:r>
          </w:p>
        </w:tc>
        <w:tc>
          <w:tcPr>
            <w:tcW w:w="3969" w:type="dxa"/>
          </w:tcPr>
          <w:p w:rsidR="00F07182" w:rsidRPr="00F07182" w:rsidRDefault="00F0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07182">
              <w:t xml:space="preserve">{{ </w:t>
            </w:r>
            <w:proofErr w:type="spellStart"/>
            <w:r w:rsidRPr="00F07182">
              <w:t>item</w:t>
            </w:r>
            <w:proofErr w:type="gramEnd"/>
            <w:r w:rsidRPr="00F07182">
              <w:t>.</w:t>
            </w:r>
            <w:r>
              <w:t>last</w:t>
            </w:r>
            <w:r w:rsidRPr="00F07182">
              <w:t>name</w:t>
            </w:r>
            <w:proofErr w:type="spellEnd"/>
            <w:r w:rsidRPr="00F07182">
              <w:t xml:space="preserve"> }}</w:t>
            </w:r>
          </w:p>
        </w:tc>
        <w:tc>
          <w:tcPr>
            <w:tcW w:w="1530" w:type="dxa"/>
          </w:tcPr>
          <w:p w:rsidR="00F07182" w:rsidRPr="00F07182" w:rsidRDefault="00F0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item.age</w:t>
            </w:r>
            <w:proofErr w:type="spellEnd"/>
            <w:proofErr w:type="gramEnd"/>
            <w:r>
              <w:t xml:space="preserve"> }}</w:t>
            </w:r>
          </w:p>
        </w:tc>
      </w:tr>
      <w:tr w:rsidR="00F07182" w:rsidTr="00B9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F07182" w:rsidRPr="00F07182" w:rsidRDefault="00F07182">
            <w:pPr>
              <w:rPr>
                <w:b w:val="0"/>
              </w:rPr>
            </w:pPr>
            <w:r>
              <w:rPr>
                <w:b w:val="0"/>
              </w:rPr>
              <w:t>{</w:t>
            </w:r>
            <w:bookmarkStart w:id="0" w:name="_GoBack"/>
            <w:bookmarkEnd w:id="0"/>
            <w:r>
              <w:rPr>
                <w:b w:val="0"/>
              </w:rPr>
              <w:t xml:space="preserve">%tr </w:t>
            </w:r>
            <w:proofErr w:type="spellStart"/>
            <w:r>
              <w:rPr>
                <w:b w:val="0"/>
              </w:rPr>
              <w:t>endfor</w:t>
            </w:r>
            <w:proofErr w:type="spellEnd"/>
            <w:r>
              <w:rPr>
                <w:b w:val="0"/>
              </w:rPr>
              <w:t xml:space="preserve"> %}</w:t>
            </w:r>
          </w:p>
        </w:tc>
      </w:tr>
    </w:tbl>
    <w:p w:rsidR="00F07182" w:rsidRDefault="00F07182"/>
    <w:sectPr w:rsidR="00F07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DA"/>
    <w:rsid w:val="00000223"/>
    <w:rsid w:val="00006C93"/>
    <w:rsid w:val="000133AA"/>
    <w:rsid w:val="00017964"/>
    <w:rsid w:val="0002615A"/>
    <w:rsid w:val="00027AE9"/>
    <w:rsid w:val="00035359"/>
    <w:rsid w:val="00045CBD"/>
    <w:rsid w:val="00052989"/>
    <w:rsid w:val="00053354"/>
    <w:rsid w:val="00054B88"/>
    <w:rsid w:val="00075A79"/>
    <w:rsid w:val="00081BFD"/>
    <w:rsid w:val="00081FA9"/>
    <w:rsid w:val="00084706"/>
    <w:rsid w:val="0008486E"/>
    <w:rsid w:val="00092977"/>
    <w:rsid w:val="000A513B"/>
    <w:rsid w:val="000C2C98"/>
    <w:rsid w:val="000C331A"/>
    <w:rsid w:val="000D0AA5"/>
    <w:rsid w:val="000E3A8A"/>
    <w:rsid w:val="000E681F"/>
    <w:rsid w:val="000F768D"/>
    <w:rsid w:val="00105C95"/>
    <w:rsid w:val="00145B7B"/>
    <w:rsid w:val="0015345A"/>
    <w:rsid w:val="00165B66"/>
    <w:rsid w:val="001767D1"/>
    <w:rsid w:val="001A66A9"/>
    <w:rsid w:val="001B5605"/>
    <w:rsid w:val="00207A81"/>
    <w:rsid w:val="00223A40"/>
    <w:rsid w:val="00264BAF"/>
    <w:rsid w:val="00266C79"/>
    <w:rsid w:val="002672EE"/>
    <w:rsid w:val="00284FE1"/>
    <w:rsid w:val="002928A4"/>
    <w:rsid w:val="002A4B7E"/>
    <w:rsid w:val="002D135D"/>
    <w:rsid w:val="002E14E7"/>
    <w:rsid w:val="003173F2"/>
    <w:rsid w:val="00325BD5"/>
    <w:rsid w:val="0033793C"/>
    <w:rsid w:val="00337CD9"/>
    <w:rsid w:val="00344177"/>
    <w:rsid w:val="00364ADA"/>
    <w:rsid w:val="00367867"/>
    <w:rsid w:val="00367E47"/>
    <w:rsid w:val="00370F8B"/>
    <w:rsid w:val="00380157"/>
    <w:rsid w:val="00381F35"/>
    <w:rsid w:val="0038514A"/>
    <w:rsid w:val="00394935"/>
    <w:rsid w:val="00396D98"/>
    <w:rsid w:val="003A3C33"/>
    <w:rsid w:val="003A5963"/>
    <w:rsid w:val="003A6767"/>
    <w:rsid w:val="003B2398"/>
    <w:rsid w:val="003B491D"/>
    <w:rsid w:val="003D7F76"/>
    <w:rsid w:val="003E6170"/>
    <w:rsid w:val="003F08AE"/>
    <w:rsid w:val="003F38C8"/>
    <w:rsid w:val="00403722"/>
    <w:rsid w:val="004127C6"/>
    <w:rsid w:val="00435328"/>
    <w:rsid w:val="004452C5"/>
    <w:rsid w:val="00457FAF"/>
    <w:rsid w:val="00481AB0"/>
    <w:rsid w:val="00486AC5"/>
    <w:rsid w:val="00496597"/>
    <w:rsid w:val="004A76BB"/>
    <w:rsid w:val="004C2E6F"/>
    <w:rsid w:val="004C3FE4"/>
    <w:rsid w:val="004C6303"/>
    <w:rsid w:val="004D12D7"/>
    <w:rsid w:val="004F28FC"/>
    <w:rsid w:val="004F7B37"/>
    <w:rsid w:val="00505C66"/>
    <w:rsid w:val="00510028"/>
    <w:rsid w:val="0051119F"/>
    <w:rsid w:val="00516446"/>
    <w:rsid w:val="005225EB"/>
    <w:rsid w:val="00532CAA"/>
    <w:rsid w:val="00533703"/>
    <w:rsid w:val="00534541"/>
    <w:rsid w:val="005413BF"/>
    <w:rsid w:val="00552245"/>
    <w:rsid w:val="00557ABA"/>
    <w:rsid w:val="00557C98"/>
    <w:rsid w:val="0057119A"/>
    <w:rsid w:val="00573A27"/>
    <w:rsid w:val="00584170"/>
    <w:rsid w:val="005857D1"/>
    <w:rsid w:val="00597631"/>
    <w:rsid w:val="005A741A"/>
    <w:rsid w:val="005B0B9E"/>
    <w:rsid w:val="005B4A1D"/>
    <w:rsid w:val="005D29A3"/>
    <w:rsid w:val="005E020C"/>
    <w:rsid w:val="005E2EDD"/>
    <w:rsid w:val="005F6A61"/>
    <w:rsid w:val="00625CB7"/>
    <w:rsid w:val="00656A5C"/>
    <w:rsid w:val="00661981"/>
    <w:rsid w:val="0066434A"/>
    <w:rsid w:val="006739F9"/>
    <w:rsid w:val="00685CE2"/>
    <w:rsid w:val="00690053"/>
    <w:rsid w:val="006924C7"/>
    <w:rsid w:val="006A51D6"/>
    <w:rsid w:val="006A659C"/>
    <w:rsid w:val="006C28FA"/>
    <w:rsid w:val="006D284D"/>
    <w:rsid w:val="006E28A1"/>
    <w:rsid w:val="006E2DC5"/>
    <w:rsid w:val="006E45E3"/>
    <w:rsid w:val="007015B9"/>
    <w:rsid w:val="00710F21"/>
    <w:rsid w:val="007137AB"/>
    <w:rsid w:val="007140B9"/>
    <w:rsid w:val="00723E11"/>
    <w:rsid w:val="00725633"/>
    <w:rsid w:val="00732F7D"/>
    <w:rsid w:val="00735DEB"/>
    <w:rsid w:val="00742EB2"/>
    <w:rsid w:val="007517A1"/>
    <w:rsid w:val="00752B65"/>
    <w:rsid w:val="0078287E"/>
    <w:rsid w:val="0079108F"/>
    <w:rsid w:val="007A1A98"/>
    <w:rsid w:val="007C35CA"/>
    <w:rsid w:val="007C4DB8"/>
    <w:rsid w:val="007C6737"/>
    <w:rsid w:val="007D5FD9"/>
    <w:rsid w:val="007E60BB"/>
    <w:rsid w:val="007F3C0B"/>
    <w:rsid w:val="007F7C23"/>
    <w:rsid w:val="008029AE"/>
    <w:rsid w:val="008245FD"/>
    <w:rsid w:val="00830AF4"/>
    <w:rsid w:val="00842305"/>
    <w:rsid w:val="00882A26"/>
    <w:rsid w:val="0088787C"/>
    <w:rsid w:val="008C00C6"/>
    <w:rsid w:val="008C1DDC"/>
    <w:rsid w:val="008C47DC"/>
    <w:rsid w:val="008F68DA"/>
    <w:rsid w:val="00911C6B"/>
    <w:rsid w:val="00911F78"/>
    <w:rsid w:val="00917D71"/>
    <w:rsid w:val="009203D9"/>
    <w:rsid w:val="00933C1D"/>
    <w:rsid w:val="00933E8B"/>
    <w:rsid w:val="0094295D"/>
    <w:rsid w:val="00947E54"/>
    <w:rsid w:val="00957D95"/>
    <w:rsid w:val="00963661"/>
    <w:rsid w:val="009741E2"/>
    <w:rsid w:val="009743B7"/>
    <w:rsid w:val="00975158"/>
    <w:rsid w:val="009809F8"/>
    <w:rsid w:val="00981FF1"/>
    <w:rsid w:val="00985B35"/>
    <w:rsid w:val="00992FDD"/>
    <w:rsid w:val="009A58C0"/>
    <w:rsid w:val="009C5172"/>
    <w:rsid w:val="009D5BBE"/>
    <w:rsid w:val="009E4CEB"/>
    <w:rsid w:val="009E5370"/>
    <w:rsid w:val="00A01F17"/>
    <w:rsid w:val="00A04920"/>
    <w:rsid w:val="00A0520F"/>
    <w:rsid w:val="00A22313"/>
    <w:rsid w:val="00A251C5"/>
    <w:rsid w:val="00A278E6"/>
    <w:rsid w:val="00A27AF5"/>
    <w:rsid w:val="00A301D0"/>
    <w:rsid w:val="00A309D8"/>
    <w:rsid w:val="00A30B92"/>
    <w:rsid w:val="00A327C7"/>
    <w:rsid w:val="00A41972"/>
    <w:rsid w:val="00A53A53"/>
    <w:rsid w:val="00A54D87"/>
    <w:rsid w:val="00A71988"/>
    <w:rsid w:val="00A76239"/>
    <w:rsid w:val="00AA0620"/>
    <w:rsid w:val="00AB069B"/>
    <w:rsid w:val="00AC0BC7"/>
    <w:rsid w:val="00AD2153"/>
    <w:rsid w:val="00AD2AE1"/>
    <w:rsid w:val="00AE43D9"/>
    <w:rsid w:val="00AE6541"/>
    <w:rsid w:val="00AF330E"/>
    <w:rsid w:val="00AF3989"/>
    <w:rsid w:val="00AF4928"/>
    <w:rsid w:val="00B04E62"/>
    <w:rsid w:val="00B1281D"/>
    <w:rsid w:val="00B149DA"/>
    <w:rsid w:val="00B15A0C"/>
    <w:rsid w:val="00B52CCE"/>
    <w:rsid w:val="00B76B69"/>
    <w:rsid w:val="00B83CFE"/>
    <w:rsid w:val="00B846D1"/>
    <w:rsid w:val="00B9056C"/>
    <w:rsid w:val="00BA6C3B"/>
    <w:rsid w:val="00BA7638"/>
    <w:rsid w:val="00BB00AC"/>
    <w:rsid w:val="00BB6ADC"/>
    <w:rsid w:val="00BC006B"/>
    <w:rsid w:val="00BC0C11"/>
    <w:rsid w:val="00BC2C7F"/>
    <w:rsid w:val="00BD1705"/>
    <w:rsid w:val="00BD2029"/>
    <w:rsid w:val="00BD2B07"/>
    <w:rsid w:val="00BD6368"/>
    <w:rsid w:val="00BD6E22"/>
    <w:rsid w:val="00C2622A"/>
    <w:rsid w:val="00C2660C"/>
    <w:rsid w:val="00C45DF3"/>
    <w:rsid w:val="00C54B59"/>
    <w:rsid w:val="00C70ACF"/>
    <w:rsid w:val="00C735B9"/>
    <w:rsid w:val="00C76A23"/>
    <w:rsid w:val="00C84343"/>
    <w:rsid w:val="00C87F3B"/>
    <w:rsid w:val="00CA5A7A"/>
    <w:rsid w:val="00CB09A9"/>
    <w:rsid w:val="00CC151A"/>
    <w:rsid w:val="00CC27AA"/>
    <w:rsid w:val="00CD1CED"/>
    <w:rsid w:val="00CE5A67"/>
    <w:rsid w:val="00D1128D"/>
    <w:rsid w:val="00D30A6E"/>
    <w:rsid w:val="00D52F1F"/>
    <w:rsid w:val="00D729BC"/>
    <w:rsid w:val="00D74100"/>
    <w:rsid w:val="00D86C09"/>
    <w:rsid w:val="00D918C1"/>
    <w:rsid w:val="00DA2209"/>
    <w:rsid w:val="00DA4FD7"/>
    <w:rsid w:val="00DC536C"/>
    <w:rsid w:val="00DD05B9"/>
    <w:rsid w:val="00DD2B82"/>
    <w:rsid w:val="00DF27A2"/>
    <w:rsid w:val="00E008B5"/>
    <w:rsid w:val="00E05C51"/>
    <w:rsid w:val="00E0628F"/>
    <w:rsid w:val="00E323D3"/>
    <w:rsid w:val="00E33430"/>
    <w:rsid w:val="00E51201"/>
    <w:rsid w:val="00E64133"/>
    <w:rsid w:val="00E770F5"/>
    <w:rsid w:val="00E84404"/>
    <w:rsid w:val="00EA7061"/>
    <w:rsid w:val="00EA74BA"/>
    <w:rsid w:val="00EC50B1"/>
    <w:rsid w:val="00EE5ABE"/>
    <w:rsid w:val="00EE7799"/>
    <w:rsid w:val="00EF41CE"/>
    <w:rsid w:val="00F07182"/>
    <w:rsid w:val="00F14017"/>
    <w:rsid w:val="00F22E78"/>
    <w:rsid w:val="00F23765"/>
    <w:rsid w:val="00F255FF"/>
    <w:rsid w:val="00F36FE0"/>
    <w:rsid w:val="00F4329F"/>
    <w:rsid w:val="00F44E01"/>
    <w:rsid w:val="00F46783"/>
    <w:rsid w:val="00F5174C"/>
    <w:rsid w:val="00F819EF"/>
    <w:rsid w:val="00F844DB"/>
    <w:rsid w:val="00F9751E"/>
    <w:rsid w:val="00FA1659"/>
    <w:rsid w:val="00FB1646"/>
    <w:rsid w:val="00FB28BE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F33A6"/>
  <w15:chartTrackingRefBased/>
  <w15:docId w15:val="{9251D923-1254-4CFA-B275-7489C9C1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071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BOE.EUROPE\Documents\GIT\allroundpython\files\test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test_word.dotx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Deboeure, Michael</dc:creator>
  <cp:keywords/>
  <dc:description/>
  <cp:lastModifiedBy>Deboeure Michael</cp:lastModifiedBy>
  <cp:revision>2</cp:revision>
  <dcterms:created xsi:type="dcterms:W3CDTF">2019-11-22T14:38:00Z</dcterms:created>
  <dcterms:modified xsi:type="dcterms:W3CDTF">2019-11-22T14:39:00Z</dcterms:modified>
</cp:coreProperties>
</file>